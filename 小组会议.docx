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Terersa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23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Elsa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D</w:t>
            </w:r>
            <w:r>
              <w:rPr>
                <w:rFonts w:hint="eastAsia" w:eastAsia="宋体" w:cstheme="minorHAnsi"/>
                <w:lang w:val="en-US" w:eastAsia="zh-CN"/>
              </w:rPr>
              <w:t>ella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Fox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cstheme="minorHAnsi"/>
              </w:rPr>
              <w:t>Running a brand new data site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cstheme="minorHAnsi"/>
              </w:rPr>
              <w:t>About how to develop data projects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pStyle w:val="20"/>
              <w:numPr>
                <w:numId w:val="0"/>
              </w:numPr>
              <w:spacing w:before="60" w:after="60" w:line="276" w:lineRule="auto"/>
              <w:ind w:leftChars="0"/>
              <w:rPr>
                <w:rFonts w:cstheme="minorHAnsi"/>
              </w:rPr>
            </w:pPr>
            <w:r>
              <w:rPr>
                <w:rFonts w:hint="eastAsia" w:cstheme="minorHAnsi"/>
              </w:rPr>
              <w:t>Running a brand new data site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E</w:t>
            </w:r>
            <w:r>
              <w:rPr>
                <w:rFonts w:hint="eastAsia" w:eastAsia="宋体" w:cstheme="minorHAnsi"/>
                <w:lang w:val="en-US" w:eastAsia="zh-CN"/>
              </w:rPr>
              <w:t>lsa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Recruitment of technical staff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653514351"/>
        <w:placeholder>
          <w:docPart w:val="4E8AA598182647F7844D1F3C583D30E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conclusions here.</w:t>
          </w:r>
        </w:p>
      </w:sdtContent>
    </w:sdt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ActionItems"/>
            <w:bookmarkEnd w:id="2"/>
            <w:bookmarkStart w:id="3" w:name="MinuteDiscussion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Building the program framework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T</w:t>
            </w:r>
            <w:r>
              <w:rPr>
                <w:rFonts w:hint="eastAsia" w:eastAsia="宋体" w:cstheme="minorHAnsi"/>
                <w:lang w:val="en-US" w:eastAsia="zh-CN"/>
              </w:rPr>
              <w:t>erersa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Collecting data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Dalle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Test run and launch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Fox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.30</w:t>
            </w:r>
          </w:p>
        </w:tc>
      </w:tr>
      <w:bookmarkEnd w:id="1"/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90950308"/>
                <w:placeholder>
                  <w:docPart w:val="7C5513B57B4847C581F647D18F293CA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72357552"/>
                <w:placeholder>
                  <w:docPart w:val="1191D00890F547AF9B960B581C8BFC79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Try to get as much information as possible.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About how to develop data projects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Building the program framework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T</w:t>
            </w:r>
            <w:r>
              <w:rPr>
                <w:rFonts w:hint="eastAsia" w:eastAsia="宋体" w:cstheme="minorHAnsi"/>
                <w:lang w:val="en-US" w:eastAsia="zh-CN"/>
              </w:rPr>
              <w:t>erersa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0.12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Collecting data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Dalle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0.12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Test run and launch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Fox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0.12</w:t>
            </w:r>
          </w:p>
        </w:tc>
      </w:tr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bookmarkStart w:id="6" w:name="_GoBack"/>
            <w:bookmarkEnd w:id="6"/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Elsa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-1975671269"/>
        <w:placeholder>
          <w:docPart w:val="E9DB98758E54449DA35BD8279E9250E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t>Conclusions:</w:t>
          </w:r>
        </w:sdtContent>
      </w:sdt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resources here.</w:t>
          </w:r>
        </w:p>
      </w:sdtContent>
    </w:sdt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any special notes here.</w:t>
          </w:r>
        </w:p>
      </w:sdtContent>
    </w:sdt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E8D7E2E"/>
    <w:rsid w:val="4E7B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qFormat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qFormat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4E8AA598182647F7844D1F3C583D30E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20F0CD-E3AA-44DB-A459-40ACD6D4AB9C}"/>
      </w:docPartPr>
      <w:docPartBody>
        <w:p>
          <w:pPr>
            <w:pStyle w:val="17"/>
          </w:pPr>
          <w:r>
            <w:t>Enter conclusions here.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7C5513B57B4847C581F647D18F293CA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1C3D63-163D-4F6E-88C1-44DB31288386}"/>
      </w:docPartPr>
      <w:docPartBody>
        <w:p>
          <w:pPr>
            <w:pStyle w:val="30"/>
          </w:pPr>
          <w:r>
            <w:t>Enter agenda item here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1191D00890F547AF9B960B581C8BFC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117C82-65EF-4FE0-9FDD-294F0AFEE75C}"/>
      </w:docPartPr>
      <w:docPartBody>
        <w:p>
          <w:pPr>
            <w:pStyle w:val="32"/>
          </w:pPr>
          <w:r>
            <w:t>Enter presenter here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E9DB98758E54449DA35BD8279E9250E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F3A3DF-D19E-47D6-8493-D2E9B7EDCB0E}"/>
      </w:docPartPr>
      <w:docPartBody>
        <w:p>
          <w:pPr>
            <w:pStyle w:val="5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F37C3BDA72B44BD7A382E5B448BB3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CA263-B768-4CB8-B7DA-EC7EF8C9E01C}"/>
      </w:docPartPr>
      <w:docPartBody>
        <w:p>
          <w:pPr>
            <w:pStyle w:val="70"/>
          </w:pPr>
          <w:r>
            <w:t>Enter resources here.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  <w:docPart>
      <w:docPartPr>
        <w:name w:val="E9F3DDC509AD4BFFA4CCDE1FCF3F4DC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62A7A-EB07-4109-A81B-5EAA156C50D1}"/>
      </w:docPartPr>
      <w:docPartBody>
        <w:p>
          <w:pPr>
            <w:pStyle w:val="73"/>
          </w:pPr>
          <w:r>
            <w:t>Enter any special notes here.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1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mgi</cp:lastModifiedBy>
  <dcterms:modified xsi:type="dcterms:W3CDTF">2021-11-12T06:24:23Z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114FA5F0CF5F4B509FB53399C0C3689D</vt:lpwstr>
  </property>
</Properties>
</file>